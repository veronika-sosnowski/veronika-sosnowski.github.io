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37" w:rsidRPr="002F4E37" w:rsidRDefault="00312E2E" w:rsidP="002F4E37">
      <w:pPr>
        <w:pStyle w:val="Name"/>
      </w:pPr>
      <w:r>
        <w:t>Veronika Sosnowski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64"/>
        <w:gridCol w:w="6685"/>
        <w:gridCol w:w="7"/>
      </w:tblGrid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Experience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312E2E">
            <w:pPr>
              <w:pStyle w:val="CompanyName1"/>
              <w:tabs>
                <w:tab w:val="right" w:pos="-12412"/>
              </w:tabs>
            </w:pPr>
            <w:r>
              <w:t>2011 - 2014</w:t>
            </w:r>
            <w:r w:rsidR="00CA7C59">
              <w:tab/>
            </w:r>
            <w:r>
              <w:t>Shall We Knit</w:t>
            </w:r>
            <w:r w:rsidR="00CA7C59">
              <w:tab/>
            </w:r>
            <w:r>
              <w:t>Waterloo, ON</w:t>
            </w:r>
            <w:bookmarkStart w:id="0" w:name="_GoBack"/>
            <w:bookmarkEnd w:id="0"/>
          </w:p>
          <w:p w:rsidR="00CA7C59" w:rsidRDefault="00312E2E">
            <w:pPr>
              <w:pStyle w:val="JobTitle"/>
            </w:pPr>
            <w:r>
              <w:t>Freelance Graphic Designer</w:t>
            </w:r>
          </w:p>
          <w:p w:rsidR="00312E2E" w:rsidRDefault="00312E2E" w:rsidP="00312E2E">
            <w:pPr>
              <w:pStyle w:val="Achievement"/>
            </w:pPr>
            <w:r w:rsidRPr="00357EDF">
              <w:t>Developed a monthly ad campaign featured in newspapers and online</w:t>
            </w:r>
            <w:r>
              <w:t>.</w:t>
            </w:r>
          </w:p>
          <w:p w:rsidR="00CA7C59" w:rsidRDefault="00312E2E" w:rsidP="00312E2E">
            <w:pPr>
              <w:pStyle w:val="Achievement"/>
            </w:pPr>
            <w:r w:rsidRPr="00357EDF">
              <w:t>Developed small physical merchandise (</w:t>
            </w:r>
            <w:proofErr w:type="spellStart"/>
            <w:r w:rsidRPr="00357EDF">
              <w:t>ie</w:t>
            </w:r>
            <w:proofErr w:type="spellEnd"/>
            <w:r w:rsidRPr="00357EDF">
              <w:t>. buttons, t-shirts, and labels).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312E2E">
            <w:pPr>
              <w:pStyle w:val="CompanyName"/>
            </w:pPr>
            <w:r>
              <w:t>Jan - Jun 2011</w:t>
            </w:r>
            <w:r w:rsidR="00095B9A">
              <w:tab/>
            </w:r>
            <w:r>
              <w:t>Patina Vintage Consignments</w:t>
            </w:r>
            <w:r w:rsidR="00095B9A">
              <w:tab/>
            </w:r>
            <w:r>
              <w:t>Waterloo, ON</w:t>
            </w:r>
          </w:p>
          <w:p w:rsidR="00CA7C59" w:rsidRDefault="00312E2E">
            <w:pPr>
              <w:pStyle w:val="JobTitle"/>
            </w:pPr>
            <w:r>
              <w:t>Co-op Position</w:t>
            </w:r>
          </w:p>
          <w:p w:rsidR="00312E2E" w:rsidRDefault="00312E2E" w:rsidP="00312E2E">
            <w:pPr>
              <w:pStyle w:val="Achievement"/>
            </w:pPr>
            <w:proofErr w:type="spellStart"/>
            <w:r w:rsidRPr="00357EDF">
              <w:t>PositionTrained</w:t>
            </w:r>
            <w:proofErr w:type="spellEnd"/>
            <w:r w:rsidRPr="00357EDF">
              <w:t xml:space="preserve"> to work in a retail environment and handle point of sale transactions</w:t>
            </w:r>
            <w:r>
              <w:t xml:space="preserve"> and customer service.</w:t>
            </w:r>
          </w:p>
          <w:p w:rsidR="00CA7C59" w:rsidRDefault="00312E2E" w:rsidP="00312E2E">
            <w:pPr>
              <w:pStyle w:val="Achievement"/>
            </w:pPr>
            <w:r>
              <w:t>C</w:t>
            </w:r>
            <w:r w:rsidRPr="00357EDF">
              <w:t>reated marketing materials to advertise sales.</w:t>
            </w:r>
          </w:p>
        </w:tc>
      </w:tr>
      <w:tr w:rsidR="00CA7C59" w:rsidTr="00095B9A">
        <w:tc>
          <w:tcPr>
            <w:tcW w:w="5000" w:type="pct"/>
            <w:gridSpan w:val="3"/>
          </w:tcPr>
          <w:p w:rsidR="00CA7C59" w:rsidRDefault="00CA7C59">
            <w:pPr>
              <w:pStyle w:val="SectionTitle"/>
            </w:pPr>
            <w:r>
              <w:t>Education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p w:rsidR="00CA7C59" w:rsidRDefault="00312E2E" w:rsidP="007D48EE">
            <w:pPr>
              <w:pStyle w:val="CompanyName1"/>
            </w:pPr>
            <w:r>
              <w:t>2011 - Present</w:t>
            </w:r>
            <w:r w:rsidR="00095B9A">
              <w:tab/>
            </w:r>
            <w:r>
              <w:t>Conestoga College</w:t>
            </w:r>
            <w:r w:rsidR="00095B9A">
              <w:tab/>
            </w:r>
            <w:r>
              <w:t>Kitchener, ON</w:t>
            </w:r>
          </w:p>
          <w:p w:rsidR="00CA7C59" w:rsidRDefault="00312E2E">
            <w:pPr>
              <w:pStyle w:val="Achievement"/>
            </w:pPr>
            <w:r>
              <w:t>Information Technology: Innovation and Design</w:t>
            </w:r>
          </w:p>
          <w:p w:rsidR="00CA7C59" w:rsidRDefault="00312E2E" w:rsidP="00095B9A">
            <w:pPr>
              <w:pStyle w:val="Achievement"/>
            </w:pPr>
            <w:r>
              <w:t>Studying g</w:t>
            </w:r>
            <w:r w:rsidRPr="00357EDF">
              <w:t>raphic design, User Experience (UX), User Interface (UI), software development, marketing, and business models.</w:t>
            </w:r>
          </w:p>
          <w:p w:rsidR="00312E2E" w:rsidRPr="00C42F2A" w:rsidRDefault="00312E2E" w:rsidP="00312E2E">
            <w:pPr>
              <w:pStyle w:val="Achievement"/>
              <w:numPr>
                <w:ilvl w:val="0"/>
                <w:numId w:val="0"/>
              </w:numPr>
              <w:ind w:left="360" w:hanging="360"/>
            </w:pPr>
          </w:p>
        </w:tc>
      </w:tr>
      <w:tr w:rsidR="00312E2E" w:rsidTr="00095B9A">
        <w:trPr>
          <w:gridAfter w:val="1"/>
          <w:wAfter w:w="4" w:type="pct"/>
        </w:trPr>
        <w:tc>
          <w:tcPr>
            <w:tcW w:w="1222" w:type="pct"/>
          </w:tcPr>
          <w:p w:rsidR="00312E2E" w:rsidRDefault="00312E2E"/>
        </w:tc>
        <w:tc>
          <w:tcPr>
            <w:tcW w:w="3774" w:type="pct"/>
          </w:tcPr>
          <w:p w:rsidR="00312E2E" w:rsidRDefault="00312E2E" w:rsidP="00312E2E">
            <w:pPr>
              <w:pStyle w:val="CompanyName1"/>
            </w:pPr>
            <w:r>
              <w:t>2007 - 2011</w:t>
            </w:r>
            <w:r>
              <w:tab/>
              <w:t>Eastwood Collegiate Institute</w:t>
            </w:r>
            <w:r>
              <w:tab/>
              <w:t>Kitchener, ON</w:t>
            </w:r>
          </w:p>
          <w:p w:rsidR="00312E2E" w:rsidRDefault="00312E2E" w:rsidP="00312E2E">
            <w:pPr>
              <w:pStyle w:val="Achievement"/>
            </w:pPr>
            <w:r>
              <w:t>Specialist High Skills Major</w:t>
            </w:r>
          </w:p>
          <w:p w:rsidR="00312E2E" w:rsidRPr="00357EDF" w:rsidRDefault="00312E2E" w:rsidP="00312E2E">
            <w:pPr>
              <w:pStyle w:val="Achievement"/>
            </w:pPr>
            <w:r>
              <w:t>Additional</w:t>
            </w:r>
            <w:r w:rsidRPr="00357EDF">
              <w:t xml:space="preserve"> focus in the Integrated Arts Program studying fine art, drama, and vocals.</w:t>
            </w:r>
          </w:p>
          <w:p w:rsidR="00312E2E" w:rsidRDefault="00312E2E" w:rsidP="00312E2E">
            <w:pPr>
              <w:pStyle w:val="CompanyName1"/>
            </w:pPr>
          </w:p>
        </w:tc>
      </w:tr>
      <w:tr w:rsidR="00CA7C59" w:rsidTr="00095B9A">
        <w:tc>
          <w:tcPr>
            <w:tcW w:w="5000" w:type="pct"/>
            <w:gridSpan w:val="3"/>
          </w:tcPr>
          <w:p w:rsidR="00CA7C59" w:rsidRDefault="00312E2E">
            <w:pPr>
              <w:pStyle w:val="SectionTitle"/>
            </w:pPr>
            <w:r>
              <w:t>Skills</w:t>
            </w:r>
          </w:p>
        </w:tc>
      </w:tr>
      <w:tr w:rsidR="00CA7C59" w:rsidTr="00095B9A">
        <w:trPr>
          <w:gridAfter w:val="1"/>
          <w:wAfter w:w="4" w:type="pct"/>
        </w:trPr>
        <w:tc>
          <w:tcPr>
            <w:tcW w:w="1222" w:type="pct"/>
          </w:tcPr>
          <w:p w:rsidR="00CA7C59" w:rsidRDefault="00CA7C59"/>
        </w:tc>
        <w:tc>
          <w:tcPr>
            <w:tcW w:w="3774" w:type="pct"/>
          </w:tcPr>
          <w:sdt>
            <w:sdtPr>
              <w:id w:val="203847192"/>
              <w:placeholder>
                <w:docPart w:val="D517C17604424F12B50B90BC705EBC36"/>
              </w:placeholder>
            </w:sdtPr>
            <w:sdtEndPr/>
            <w:sdtContent>
              <w:p w:rsidR="00312E2E" w:rsidRDefault="00231CAD" w:rsidP="00095B9A">
                <w:r>
                  <w:t xml:space="preserve">Programming </w:t>
                </w:r>
                <w:r w:rsidR="00312E2E">
                  <w:t>Languages:</w:t>
                </w:r>
              </w:p>
              <w:p w:rsidR="00312E2E" w:rsidRDefault="00312E2E" w:rsidP="00095B9A">
                <w:r w:rsidRPr="00357EDF">
                  <w:t xml:space="preserve">C#, </w:t>
                </w:r>
                <w:r>
                  <w:t xml:space="preserve">MySQL, ASP.NET MVC 5, </w:t>
                </w:r>
                <w:r w:rsidRPr="00357EDF">
                  <w:t>HTML, CSS, PHP, JavaScript</w:t>
                </w:r>
                <w:r>
                  <w:t>.</w:t>
                </w:r>
              </w:p>
              <w:p w:rsidR="00312E2E" w:rsidRDefault="00312E2E" w:rsidP="00095B9A">
                <w:r>
                  <w:t>Software:</w:t>
                </w:r>
              </w:p>
              <w:p w:rsidR="00CA7C59" w:rsidRDefault="00312E2E" w:rsidP="00231CAD">
                <w:r>
                  <w:t>Microsoft Office, Adobe Creative Suite</w:t>
                </w:r>
                <w:r w:rsidR="00231CAD">
                  <w:t>, Visual Studio, Android Eclipse</w:t>
                </w:r>
                <w:r>
                  <w:t>.</w:t>
                </w:r>
              </w:p>
            </w:sdtContent>
          </w:sdt>
        </w:tc>
      </w:tr>
      <w:tr w:rsidR="00312E2E" w:rsidTr="00DC710C">
        <w:tc>
          <w:tcPr>
            <w:tcW w:w="5000" w:type="pct"/>
            <w:gridSpan w:val="3"/>
          </w:tcPr>
          <w:p w:rsidR="00312E2E" w:rsidRDefault="00312E2E" w:rsidP="00DC710C">
            <w:pPr>
              <w:pStyle w:val="SectionTitle"/>
            </w:pPr>
            <w:r>
              <w:t>References</w:t>
            </w:r>
          </w:p>
        </w:tc>
      </w:tr>
      <w:tr w:rsidR="00312E2E" w:rsidTr="00DC710C">
        <w:trPr>
          <w:gridAfter w:val="1"/>
          <w:wAfter w:w="4" w:type="pct"/>
        </w:trPr>
        <w:tc>
          <w:tcPr>
            <w:tcW w:w="1222" w:type="pct"/>
          </w:tcPr>
          <w:p w:rsidR="00312E2E" w:rsidRDefault="00312E2E" w:rsidP="00DC710C"/>
        </w:tc>
        <w:tc>
          <w:tcPr>
            <w:tcW w:w="3774" w:type="pct"/>
          </w:tcPr>
          <w:p w:rsidR="00312E2E" w:rsidRDefault="00312E2E" w:rsidP="00DC710C">
            <w:r>
              <w:t>References available upon request.</w:t>
            </w:r>
          </w:p>
        </w:tc>
      </w:tr>
    </w:tbl>
    <w:p w:rsidR="00CA7C59" w:rsidRDefault="00BA5C1D" w:rsidP="00095B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46.25pt;height:78pt;z-index:251658240;mso-position-horizontal:center;mso-position-horizontal-relative:page;mso-position-vertical:bottom;mso-position-vertical-relative:page" o:allowincell="f" filled="f" stroked="f">
            <v:textbox>
              <w:txbxContent>
                <w:tbl>
                  <w:tblPr>
                    <w:tblW w:w="5000" w:type="pct"/>
                    <w:tblLook w:val="0000" w:firstRow="0" w:lastRow="0" w:firstColumn="0" w:lastColumn="0" w:noHBand="0" w:noVBand="0"/>
                  </w:tblPr>
                  <w:tblGrid>
                    <w:gridCol w:w="8868"/>
                  </w:tblGrid>
                  <w:tr w:rsidR="007D48EE" w:rsidTr="00C40F31">
                    <w:trPr>
                      <w:trHeight w:val="245"/>
                    </w:trPr>
                    <w:tc>
                      <w:tcPr>
                        <w:tcW w:w="5000" w:type="pct"/>
                      </w:tcPr>
                      <w:p w:rsidR="002F4E37" w:rsidRDefault="002F4E37" w:rsidP="00312E2E">
                        <w:pPr>
                          <w:pStyle w:val="ContactInfo"/>
                        </w:pPr>
                        <w:r>
                          <w:t>•</w:t>
                        </w:r>
                        <w:r>
                          <w:t xml:space="preserve"> veronikasosnowski.com </w:t>
                        </w:r>
                        <w:r>
                          <w:t>•</w:t>
                        </w:r>
                      </w:p>
                      <w:p w:rsidR="007D48EE" w:rsidRDefault="007D48EE" w:rsidP="00312E2E">
                        <w:pPr>
                          <w:pStyle w:val="ContactInfo"/>
                        </w:pPr>
                        <w:r>
                          <w:t xml:space="preserve"> • </w:t>
                        </w:r>
                        <w:r w:rsidR="00312E2E">
                          <w:t>veronika</w:t>
                        </w:r>
                        <w:r w:rsidR="00312E2E" w:rsidRPr="00312E2E"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 w:rsidR="00312E2E">
                          <w:t>sosnowski@gmail</w:t>
                        </w:r>
                        <w:r w:rsidR="00312E2E" w:rsidRPr="00312E2E"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 w:rsidR="00312E2E">
                          <w:t>com •</w:t>
                        </w:r>
                      </w:p>
                    </w:tc>
                  </w:tr>
                  <w:tr w:rsidR="007D48EE" w:rsidTr="00C40F31">
                    <w:trPr>
                      <w:trHeight w:val="1066"/>
                    </w:trPr>
                    <w:tc>
                      <w:tcPr>
                        <w:tcW w:w="5000" w:type="pct"/>
                      </w:tcPr>
                      <w:p w:rsidR="007D48EE" w:rsidRDefault="00312E2E" w:rsidP="00312E2E">
                        <w:pPr>
                          <w:pStyle w:val="ContactInfo"/>
                        </w:pPr>
                        <w:r>
                          <w:t>81 Roslin Avenue South</w:t>
                        </w:r>
                        <w:r w:rsidR="007D48EE">
                          <w:t xml:space="preserve"> • </w:t>
                        </w:r>
                        <w:r>
                          <w:t>Waterloo, ON • N2L 2G9</w:t>
                        </w:r>
                        <w:r w:rsidR="007D48EE">
                          <w:t xml:space="preserve"> • </w:t>
                        </w:r>
                        <w:r>
                          <w:t>519</w:t>
                        </w:r>
                        <w:r w:rsidR="00811EBF">
                          <w:t>-</w:t>
                        </w:r>
                        <w:r>
                          <w:t>741</w:t>
                        </w:r>
                        <w:r w:rsidR="00811EBF">
                          <w:t>-</w:t>
                        </w:r>
                        <w:r>
                          <w:t>1249</w:t>
                        </w:r>
                      </w:p>
                    </w:tc>
                  </w:tr>
                  <w:tr w:rsidR="00312E2E" w:rsidTr="00C40F31">
                    <w:trPr>
                      <w:trHeight w:val="1066"/>
                    </w:trPr>
                    <w:tc>
                      <w:tcPr>
                        <w:tcW w:w="5000" w:type="pct"/>
                      </w:tcPr>
                      <w:p w:rsidR="00312E2E" w:rsidRDefault="00312E2E" w:rsidP="00312E2E">
                        <w:pPr>
                          <w:pStyle w:val="ContactInfo"/>
                        </w:pPr>
                      </w:p>
                    </w:tc>
                  </w:tr>
                </w:tbl>
                <w:p w:rsidR="007D48EE" w:rsidRDefault="007D48EE"/>
              </w:txbxContent>
            </v:textbox>
            <w10:wrap anchorx="page" anchory="page"/>
          </v:shape>
        </w:pict>
      </w:r>
    </w:p>
    <w:sectPr w:rsidR="00CA7C59" w:rsidSect="006572F4">
      <w:headerReference w:type="default" r:id="rId8"/>
      <w:footerReference w:type="default" r:id="rId9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1D" w:rsidRDefault="00BA5C1D">
      <w:r>
        <w:separator/>
      </w:r>
    </w:p>
  </w:endnote>
  <w:endnote w:type="continuationSeparator" w:id="0">
    <w:p w:rsidR="00BA5C1D" w:rsidRDefault="00BA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2F4E37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1D" w:rsidRDefault="00BA5C1D">
      <w:r>
        <w:separator/>
      </w:r>
    </w:p>
  </w:footnote>
  <w:footnote w:type="continuationSeparator" w:id="0">
    <w:p w:rsidR="00BA5C1D" w:rsidRDefault="00BA5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E2E"/>
    <w:rsid w:val="00006A3E"/>
    <w:rsid w:val="00094606"/>
    <w:rsid w:val="00095B9A"/>
    <w:rsid w:val="000A3F3C"/>
    <w:rsid w:val="00144399"/>
    <w:rsid w:val="001B1763"/>
    <w:rsid w:val="00231CAD"/>
    <w:rsid w:val="002F4E37"/>
    <w:rsid w:val="00312E2E"/>
    <w:rsid w:val="003C15DA"/>
    <w:rsid w:val="00520181"/>
    <w:rsid w:val="006572F4"/>
    <w:rsid w:val="007B2B63"/>
    <w:rsid w:val="007D48EE"/>
    <w:rsid w:val="00811EBF"/>
    <w:rsid w:val="00846133"/>
    <w:rsid w:val="00A023AE"/>
    <w:rsid w:val="00B35EBC"/>
    <w:rsid w:val="00BA5C1D"/>
    <w:rsid w:val="00BD5CB2"/>
    <w:rsid w:val="00C42F2A"/>
    <w:rsid w:val="00CA7C59"/>
    <w:rsid w:val="00DA14D7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7AA6F1F-BACC-41DA-93A4-56962EE8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nika\AppData\Roaming\Microsoft\Templates\MS_Elegant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7C17604424F12B50B90BC705EB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16B0-64E3-42CD-A614-9D4136F712AF}"/>
      </w:docPartPr>
      <w:docPartBody>
        <w:p w:rsidR="001B4917" w:rsidRDefault="0044410B">
          <w:pPr>
            <w:pStyle w:val="D517C17604424F12B50B90BC705EBC36"/>
          </w:pPr>
          <w:r>
            <w:t>[Interests]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87"/>
    <w:rsid w:val="001B4917"/>
    <w:rsid w:val="0026567E"/>
    <w:rsid w:val="0044410B"/>
    <w:rsid w:val="00B3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EB64CC6AC349F2AF0856162CCCAB15">
    <w:name w:val="7CEB64CC6AC349F2AF0856162CCCAB15"/>
  </w:style>
  <w:style w:type="paragraph" w:customStyle="1" w:styleId="8ED2CA8AB8874798812A9AA6FB082020">
    <w:name w:val="8ED2CA8AB8874798812A9AA6FB082020"/>
  </w:style>
  <w:style w:type="paragraph" w:customStyle="1" w:styleId="6E2E41876F4745768C680F63A96C47EF">
    <w:name w:val="6E2E41876F4745768C680F63A96C47EF"/>
  </w:style>
  <w:style w:type="paragraph" w:customStyle="1" w:styleId="8E018B4B33314B359A85C6356B299CCF">
    <w:name w:val="8E018B4B33314B359A85C6356B299CCF"/>
  </w:style>
  <w:style w:type="paragraph" w:customStyle="1" w:styleId="5234DC79B703441AA12305841CE65DED">
    <w:name w:val="5234DC79B703441AA12305841CE65DED"/>
  </w:style>
  <w:style w:type="paragraph" w:customStyle="1" w:styleId="4D5E8779B49440218375743C8D89C925">
    <w:name w:val="4D5E8779B49440218375743C8D89C925"/>
  </w:style>
  <w:style w:type="paragraph" w:customStyle="1" w:styleId="2C090706E891450B96279E10B08E9000">
    <w:name w:val="2C090706E891450B96279E10B08E9000"/>
  </w:style>
  <w:style w:type="paragraph" w:customStyle="1" w:styleId="147FDDA0A66E4808B83993B661C857FD">
    <w:name w:val="147FDDA0A66E4808B83993B661C857FD"/>
  </w:style>
  <w:style w:type="paragraph" w:customStyle="1" w:styleId="B5DA3BD8576B486891DC450A05C8768F">
    <w:name w:val="B5DA3BD8576B486891DC450A05C8768F"/>
  </w:style>
  <w:style w:type="paragraph" w:customStyle="1" w:styleId="F3014F9120B642A39F0620EADC4E22A6">
    <w:name w:val="F3014F9120B642A39F0620EADC4E22A6"/>
  </w:style>
  <w:style w:type="paragraph" w:customStyle="1" w:styleId="EFE777EF6E8642BE83BBCC7F77D99A81">
    <w:name w:val="EFE777EF6E8642BE83BBCC7F77D99A81"/>
  </w:style>
  <w:style w:type="paragraph" w:customStyle="1" w:styleId="E63F81F9286148709D358A8FDCFF5D90">
    <w:name w:val="E63F81F9286148709D358A8FDCFF5D90"/>
  </w:style>
  <w:style w:type="paragraph" w:customStyle="1" w:styleId="91C92238AB994FB8A93B6BC3BAE0BDEE">
    <w:name w:val="91C92238AB994FB8A93B6BC3BAE0BDEE"/>
  </w:style>
  <w:style w:type="paragraph" w:customStyle="1" w:styleId="BBEADAD8112E4F04AA0D040919FC66EB">
    <w:name w:val="BBEADAD8112E4F04AA0D040919FC66EB"/>
  </w:style>
  <w:style w:type="paragraph" w:customStyle="1" w:styleId="C85D688D111643338DC6A2A06001621A">
    <w:name w:val="C85D688D111643338DC6A2A06001621A"/>
  </w:style>
  <w:style w:type="paragraph" w:customStyle="1" w:styleId="B512CAA761C94A15AF1515EC6CD9FA17">
    <w:name w:val="B512CAA761C94A15AF1515EC6CD9FA17"/>
  </w:style>
  <w:style w:type="paragraph" w:customStyle="1" w:styleId="14D7545D6C1C411D9298F05C4E9D3B47">
    <w:name w:val="14D7545D6C1C411D9298F05C4E9D3B47"/>
  </w:style>
  <w:style w:type="paragraph" w:customStyle="1" w:styleId="A685BA7426524D2C9C164B02DD90BCE5">
    <w:name w:val="A685BA7426524D2C9C164B02DD90BCE5"/>
  </w:style>
  <w:style w:type="paragraph" w:customStyle="1" w:styleId="26A2F3FFD9B94204AE8DF15FBB310885">
    <w:name w:val="26A2F3FFD9B94204AE8DF15FBB310885"/>
  </w:style>
  <w:style w:type="paragraph" w:customStyle="1" w:styleId="966C7DE900BE4AA0B91C2CEDE77B98C8">
    <w:name w:val="966C7DE900BE4AA0B91C2CEDE77B98C8"/>
  </w:style>
  <w:style w:type="paragraph" w:customStyle="1" w:styleId="554E5E8F3A16466798D864D53D25BF3F">
    <w:name w:val="554E5E8F3A16466798D864D53D25BF3F"/>
  </w:style>
  <w:style w:type="paragraph" w:customStyle="1" w:styleId="671A13DDD8D245A5BE5C394367F0C608">
    <w:name w:val="671A13DDD8D245A5BE5C394367F0C608"/>
  </w:style>
  <w:style w:type="paragraph" w:customStyle="1" w:styleId="608923532AC54B1983A4ADFBC36349D2">
    <w:name w:val="608923532AC54B1983A4ADFBC36349D2"/>
  </w:style>
  <w:style w:type="paragraph" w:customStyle="1" w:styleId="68313B339DD34DD8990A8F9FB5EFB79E">
    <w:name w:val="68313B339DD34DD8990A8F9FB5EFB79E"/>
  </w:style>
  <w:style w:type="paragraph" w:customStyle="1" w:styleId="F6E0D8C9DBCB4F02BE9FA82179CC09FD">
    <w:name w:val="F6E0D8C9DBCB4F02BE9FA82179CC09FD"/>
  </w:style>
  <w:style w:type="paragraph" w:customStyle="1" w:styleId="52BA5BA024A44E41B49AE23C0F40F904">
    <w:name w:val="52BA5BA024A44E41B49AE23C0F40F904"/>
  </w:style>
  <w:style w:type="paragraph" w:customStyle="1" w:styleId="B9798C454B1B4184BBD0E5350E7ABA89">
    <w:name w:val="B9798C454B1B4184BBD0E5350E7ABA89"/>
  </w:style>
  <w:style w:type="paragraph" w:customStyle="1" w:styleId="FFBAFA5AC4CB4FC29EFCBB45AE8A3236">
    <w:name w:val="FFBAFA5AC4CB4FC29EFCBB45AE8A3236"/>
  </w:style>
  <w:style w:type="paragraph" w:customStyle="1" w:styleId="D517C17604424F12B50B90BC705EBC36">
    <w:name w:val="D517C17604424F12B50B90BC705EBC36"/>
  </w:style>
  <w:style w:type="paragraph" w:customStyle="1" w:styleId="DA1E00FC54794F9AAEDCC612BC3EECF5">
    <w:name w:val="DA1E00FC54794F9AAEDCC612BC3EECF5"/>
  </w:style>
  <w:style w:type="paragraph" w:customStyle="1" w:styleId="244CA1C792354FA8A2AF5247F05E7F4E">
    <w:name w:val="244CA1C792354FA8A2AF5247F05E7F4E"/>
  </w:style>
  <w:style w:type="paragraph" w:customStyle="1" w:styleId="ECB803660100476A88B00B33ECF97564">
    <w:name w:val="ECB803660100476A88B00B33ECF97564"/>
  </w:style>
  <w:style w:type="paragraph" w:customStyle="1" w:styleId="D295B560B572447DA2761FEC7F3E407E">
    <w:name w:val="D295B560B572447DA2761FEC7F3E407E"/>
  </w:style>
  <w:style w:type="paragraph" w:customStyle="1" w:styleId="2AD77D605B9B4611BE314BA445396B7E">
    <w:name w:val="2AD77D605B9B4611BE314BA445396B7E"/>
  </w:style>
  <w:style w:type="paragraph" w:customStyle="1" w:styleId="A4147CA062BF47ACA073AF0C75930294">
    <w:name w:val="A4147CA062BF47ACA073AF0C75930294"/>
    <w:rsid w:val="00B36C87"/>
  </w:style>
  <w:style w:type="paragraph" w:customStyle="1" w:styleId="56DE813F012D4B0199A2F06E79DEFCB3">
    <w:name w:val="56DE813F012D4B0199A2F06E79DEFCB3"/>
    <w:rsid w:val="00B36C87"/>
  </w:style>
  <w:style w:type="paragraph" w:customStyle="1" w:styleId="71A1A94FDE124D95B40DCD1BD5F8B9A1">
    <w:name w:val="71A1A94FDE124D95B40DCD1BD5F8B9A1"/>
    <w:rsid w:val="00B36C87"/>
  </w:style>
  <w:style w:type="paragraph" w:customStyle="1" w:styleId="3DFA3A234F8643BE9C5B0E5699B713A5">
    <w:name w:val="3DFA3A234F8643BE9C5B0E5699B713A5"/>
    <w:rsid w:val="00B36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</Template>
  <TotalTime>64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Hewlett-Packard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Veronika</dc:creator>
  <cp:lastModifiedBy>Veronika Sosnowski</cp:lastModifiedBy>
  <cp:revision>4</cp:revision>
  <cp:lastPrinted>2015-01-21T03:03:00Z</cp:lastPrinted>
  <dcterms:created xsi:type="dcterms:W3CDTF">2015-01-21T02:36:00Z</dcterms:created>
  <dcterms:modified xsi:type="dcterms:W3CDTF">2015-06-02T18:40:00Z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